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9B5FC1">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3EB78893" wp14:editId="21FF36F6">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E9937BD"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9B5FC1">
              <w:t>ck</w:t>
            </w:r>
          </w:p>
          <w:p w:rsidR="00A50939" w:rsidRPr="00906BEE" w:rsidRDefault="00DD5232" w:rsidP="007569C1">
            <w:pPr>
              <w:pStyle w:val="Heading3"/>
            </w:pPr>
            <w:sdt>
              <w:sdtPr>
                <w:alias w:val="Objective:"/>
                <w:tag w:val="Objective:"/>
                <w:id w:val="319159961"/>
                <w:placeholder>
                  <w:docPart w:val="BD63E5A5085F4E14AAB481E0698AE61F"/>
                </w:placeholder>
                <w:temporary/>
                <w:showingPlcHdr/>
                <w15:appearance w15:val="hidden"/>
              </w:sdtPr>
              <w:sdtEndPr/>
              <w:sdtContent>
                <w:r w:rsidR="00E12C60" w:rsidRPr="00906BEE">
                  <w:t>Objective</w:t>
                </w:r>
              </w:sdtContent>
            </w:sdt>
          </w:p>
          <w:p w:rsidR="002C2CDD" w:rsidRPr="00906BEE" w:rsidRDefault="009B5FC1" w:rsidP="009B5FC1">
            <w:r>
              <w:t>To proceed my major in computer engineering/programming, mainly in game programming.</w:t>
            </w:r>
          </w:p>
          <w:p w:rsidR="002C2CDD" w:rsidRPr="00906BEE" w:rsidRDefault="00DD5232" w:rsidP="007569C1">
            <w:pPr>
              <w:pStyle w:val="Heading3"/>
            </w:pPr>
            <w:sdt>
              <w:sdtPr>
                <w:alias w:val="Skills:"/>
                <w:tag w:val="Skills:"/>
                <w:id w:val="1490835561"/>
                <w:placeholder>
                  <w:docPart w:val="81EE31CCF62B47798A103142DCA39C69"/>
                </w:placeholder>
                <w:temporary/>
                <w:showingPlcHdr/>
                <w15:appearance w15:val="hidden"/>
              </w:sdtPr>
              <w:sdtEndPr/>
              <w:sdtContent>
                <w:r w:rsidR="002C2CDD" w:rsidRPr="00906BEE">
                  <w:t>Skills</w:t>
                </w:r>
              </w:sdtContent>
            </w:sdt>
          </w:p>
          <w:p w:rsidR="00741125" w:rsidRDefault="009B5FC1" w:rsidP="009B5FC1">
            <w:r>
              <w:t>Very creative and persistent and good at cooperating with other people, like working as a team.</w:t>
            </w:r>
          </w:p>
          <w:p w:rsidR="008B3D07" w:rsidRPr="00906BEE" w:rsidRDefault="008B3D07" w:rsidP="009B5FC1"/>
        </w:tc>
        <w:tc>
          <w:tcPr>
            <w:tcW w:w="6733"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DD5232" w:rsidP="00C612DA">
                  <w:pPr>
                    <w:pStyle w:val="Heading1"/>
                    <w:outlineLvl w:val="0"/>
                  </w:pPr>
                  <w:sdt>
                    <w:sdtPr>
                      <w:alias w:val="Enter your name:"/>
                      <w:tag w:val="Enter your name:"/>
                      <w:id w:val="-296147368"/>
                      <w:placeholder>
                        <w:docPart w:val="2780A5834670432AA51D6AF16A82B209"/>
                      </w:placeholder>
                      <w15:dataBinding w:prefixMappings="xmlns:ns0='http://schemas.microsoft.com/temp/samples' " w:xpath="/ns0:employees[1]/ns0:employee[1]/ns0:Address[1]" w:storeItemID="{00000000-0000-0000-0000-000000000000}"/>
                      <w15:appearance w15:val="hidden"/>
                    </w:sdtPr>
                    <w:sdtEndPr/>
                    <w:sdtContent>
                      <w:r w:rsidR="009B5FC1">
                        <w:t>chanki kong</w:t>
                      </w:r>
                    </w:sdtContent>
                  </w:sdt>
                </w:p>
                <w:p w:rsidR="00906BEE" w:rsidRPr="00906BEE" w:rsidRDefault="00DD5232" w:rsidP="009B5FC1">
                  <w:pPr>
                    <w:pStyle w:val="Heading2"/>
                    <w:outlineLvl w:val="1"/>
                  </w:pPr>
                  <w:sdt>
                    <w:sdtPr>
                      <w:alias w:val="Enter Profession or Industry:"/>
                      <w:tag w:val="Enter Profession or Industry:"/>
                      <w:id w:val="-223601802"/>
                      <w:placeholder>
                        <w:docPart w:val="9E5A6531BCC243019C88FFD5FCFA1D6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B5FC1">
                        <w:t>game programmer</w:t>
                      </w:r>
                    </w:sdtContent>
                  </w:sdt>
                  <w:r w:rsidR="007D6458" w:rsidRPr="007D6458">
                    <w:t xml:space="preserve"> | </w:t>
                  </w:r>
                  <w:r w:rsidR="009B5FC1">
                    <w:t>vanier college graduate</w:t>
                  </w:r>
                </w:p>
              </w:tc>
            </w:tr>
          </w:tbl>
          <w:p w:rsidR="002C2CDD" w:rsidRPr="00906BEE" w:rsidRDefault="00DD5232" w:rsidP="007569C1">
            <w:pPr>
              <w:pStyle w:val="Heading3"/>
            </w:pPr>
            <w:sdt>
              <w:sdtPr>
                <w:alias w:val="Experience:"/>
                <w:tag w:val="Experience:"/>
                <w:id w:val="1217937480"/>
                <w:placeholder>
                  <w:docPart w:val="B7E5BD6D682342BBAACE89F6D849F5C3"/>
                </w:placeholder>
                <w:temporary/>
                <w:showingPlcHdr/>
                <w15:appearance w15:val="hidden"/>
              </w:sdtPr>
              <w:sdtEndPr/>
              <w:sdtContent>
                <w:r w:rsidR="002C2CDD" w:rsidRPr="00906BEE">
                  <w:t>Experience</w:t>
                </w:r>
              </w:sdtContent>
            </w:sdt>
          </w:p>
          <w:p w:rsidR="009B5FC1" w:rsidRDefault="009B5FC1" w:rsidP="009B5FC1">
            <w:pPr>
              <w:pStyle w:val="ListParagraph"/>
              <w:numPr>
                <w:ilvl w:val="0"/>
                <w:numId w:val="11"/>
              </w:numPr>
            </w:pPr>
            <w:r>
              <w:t>Software application developer</w:t>
            </w:r>
          </w:p>
          <w:p w:rsidR="009B5FC1" w:rsidRDefault="009B5FC1" w:rsidP="009B5FC1">
            <w:pPr>
              <w:pStyle w:val="ListParagraph"/>
              <w:numPr>
                <w:ilvl w:val="0"/>
                <w:numId w:val="11"/>
              </w:numPr>
            </w:pPr>
            <w:r>
              <w:t>Web developer</w:t>
            </w:r>
          </w:p>
          <w:p w:rsidR="009B5FC1" w:rsidRDefault="009B5FC1" w:rsidP="009B5FC1">
            <w:pPr>
              <w:pStyle w:val="ListParagraph"/>
              <w:numPr>
                <w:ilvl w:val="0"/>
                <w:numId w:val="11"/>
              </w:numPr>
            </w:pPr>
            <w:r>
              <w:t>Computer systems engineer</w:t>
            </w:r>
          </w:p>
          <w:p w:rsidR="009B5FC1" w:rsidRDefault="009B5FC1" w:rsidP="009B5FC1">
            <w:pPr>
              <w:pStyle w:val="ListParagraph"/>
              <w:numPr>
                <w:ilvl w:val="0"/>
                <w:numId w:val="11"/>
              </w:numPr>
            </w:pPr>
            <w:r>
              <w:t>Database administrator</w:t>
            </w:r>
          </w:p>
          <w:p w:rsidR="009B5FC1" w:rsidRDefault="009B5FC1" w:rsidP="009B5FC1">
            <w:pPr>
              <w:pStyle w:val="ListParagraph"/>
              <w:numPr>
                <w:ilvl w:val="0"/>
                <w:numId w:val="11"/>
              </w:numPr>
            </w:pPr>
            <w:r>
              <w:t>Computer systems analyst</w:t>
            </w:r>
          </w:p>
          <w:p w:rsidR="009B5FC1" w:rsidRDefault="009B5FC1" w:rsidP="009B5FC1">
            <w:pPr>
              <w:pStyle w:val="ListParagraph"/>
              <w:numPr>
                <w:ilvl w:val="0"/>
                <w:numId w:val="11"/>
              </w:numPr>
            </w:pPr>
            <w:r>
              <w:t>Software quality assurance (QA) engineer</w:t>
            </w:r>
          </w:p>
          <w:p w:rsidR="009B5FC1" w:rsidRDefault="009B5FC1" w:rsidP="009B5FC1">
            <w:pPr>
              <w:pStyle w:val="ListParagraph"/>
              <w:numPr>
                <w:ilvl w:val="0"/>
                <w:numId w:val="11"/>
              </w:numPr>
            </w:pPr>
            <w:r>
              <w:t>Business intelligence analyst</w:t>
            </w:r>
          </w:p>
          <w:p w:rsidR="009B5FC1" w:rsidRDefault="009B5FC1" w:rsidP="009B5FC1">
            <w:pPr>
              <w:pStyle w:val="ListParagraph"/>
              <w:numPr>
                <w:ilvl w:val="0"/>
                <w:numId w:val="11"/>
              </w:numPr>
            </w:pPr>
            <w:r>
              <w:t>Computer programmer</w:t>
            </w:r>
          </w:p>
          <w:p w:rsidR="009B5FC1" w:rsidRDefault="009B5FC1" w:rsidP="009B5FC1">
            <w:pPr>
              <w:pStyle w:val="ListParagraph"/>
              <w:numPr>
                <w:ilvl w:val="0"/>
                <w:numId w:val="11"/>
              </w:numPr>
            </w:pPr>
            <w:r>
              <w:t>Network system administrator</w:t>
            </w:r>
          </w:p>
          <w:p w:rsidR="009B5FC1" w:rsidRDefault="009B5FC1" w:rsidP="009B5FC1">
            <w:pPr>
              <w:pStyle w:val="ListParagraph"/>
            </w:pPr>
          </w:p>
          <w:p w:rsidR="002C2CDD" w:rsidRPr="00906BEE" w:rsidRDefault="002C2CDD" w:rsidP="007569C1"/>
          <w:p w:rsidR="002C2CDD" w:rsidRPr="00906BEE" w:rsidRDefault="00DD5232" w:rsidP="007569C1">
            <w:pPr>
              <w:pStyle w:val="Heading3"/>
            </w:pPr>
            <w:sdt>
              <w:sdtPr>
                <w:alias w:val="Education:"/>
                <w:tag w:val="Education:"/>
                <w:id w:val="1349516922"/>
                <w:placeholder>
                  <w:docPart w:val="445424E1360A43BD89E5C50225C510D5"/>
                </w:placeholder>
                <w:temporary/>
                <w:showingPlcHdr/>
                <w15:appearance w15:val="hidden"/>
              </w:sdtPr>
              <w:sdtEndPr/>
              <w:sdtContent>
                <w:r w:rsidR="002C2CDD" w:rsidRPr="00906BEE">
                  <w:t>Education</w:t>
                </w:r>
              </w:sdtContent>
            </w:sdt>
          </w:p>
          <w:p w:rsidR="002C2CDD" w:rsidRPr="00906BEE" w:rsidRDefault="009B5FC1" w:rsidP="007569C1">
            <w:pPr>
              <w:pStyle w:val="Heading4"/>
            </w:pPr>
            <w:r>
              <w:t>diploma in computer science</w:t>
            </w:r>
            <w:r w:rsidR="002C2CDD" w:rsidRPr="00906BEE">
              <w:t xml:space="preserve"> • </w:t>
            </w:r>
            <w:r>
              <w:t>2022</w:t>
            </w:r>
            <w:r w:rsidR="002C2CDD" w:rsidRPr="00906BEE">
              <w:t xml:space="preserve"> • </w:t>
            </w:r>
            <w:r>
              <w:t>vanier college</w:t>
            </w:r>
          </w:p>
          <w:p w:rsidR="002C2CDD" w:rsidRPr="00906BEE" w:rsidRDefault="009B5FC1" w:rsidP="007569C1">
            <w:r>
              <w:t>Always on time, whether it is an assignment or any sort of work. Very decent R score.</w:t>
            </w:r>
          </w:p>
          <w:p w:rsidR="002C2CDD" w:rsidRPr="00906BEE" w:rsidRDefault="002C2CDD" w:rsidP="007569C1"/>
          <w:p w:rsidR="008B3D07" w:rsidRDefault="008B3D07" w:rsidP="007569C1">
            <w:pPr>
              <w:pStyle w:val="Heading3"/>
            </w:pPr>
          </w:p>
          <w:p w:rsidR="008B3D07" w:rsidRDefault="008B3D07" w:rsidP="007569C1">
            <w:pPr>
              <w:pStyle w:val="Heading3"/>
            </w:pPr>
          </w:p>
          <w:p w:rsidR="008B3D07" w:rsidRDefault="008B3D07" w:rsidP="007569C1">
            <w:pPr>
              <w:pStyle w:val="Heading3"/>
            </w:pPr>
          </w:p>
          <w:p w:rsidR="008B3D07" w:rsidRDefault="008B3D07" w:rsidP="007569C1">
            <w:pPr>
              <w:pStyle w:val="Heading3"/>
            </w:pPr>
          </w:p>
          <w:p w:rsidR="002C2CDD" w:rsidRPr="00906BEE" w:rsidRDefault="009B5FC1" w:rsidP="007569C1">
            <w:pPr>
              <w:pStyle w:val="Heading3"/>
            </w:pPr>
            <w:r>
              <w:t>advantages of this major</w:t>
            </w:r>
          </w:p>
          <w:p w:rsidR="00741125" w:rsidRDefault="009B5FC1" w:rsidP="009B5FC1">
            <w:r>
              <w:t xml:space="preserve">As I want to proceed my major mainly in game programming, in Montreal, the game industries is largely growing and their salary is going up as well. Proceeding this field in Montreal can get </w:t>
            </w:r>
            <w:r w:rsidR="008B3D07">
              <w:t>give us advantages and it is still growing nowadays.</w:t>
            </w:r>
          </w:p>
          <w:p w:rsidR="008B3D07" w:rsidRPr="00906BEE" w:rsidRDefault="008B3D07" w:rsidP="009B5FC1">
            <w:r>
              <w:rPr>
                <w:noProof/>
              </w:rPr>
              <w:drawing>
                <wp:inline distT="0" distB="0" distL="0" distR="0">
                  <wp:extent cx="3507740" cy="2923182"/>
                  <wp:effectExtent l="0" t="0" r="0" b="0"/>
                  <wp:docPr id="7" name="Picture 7" descr="Image result for game programmer salary i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ame programmer salary in ca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994" cy="2934227"/>
                          </a:xfrm>
                          <a:prstGeom prst="rect">
                            <a:avLst/>
                          </a:prstGeom>
                          <a:noFill/>
                          <a:ln>
                            <a:noFill/>
                          </a:ln>
                        </pic:spPr>
                      </pic:pic>
                    </a:graphicData>
                  </a:graphic>
                </wp:inline>
              </w:drawing>
            </w:r>
          </w:p>
        </w:tc>
        <w:bookmarkStart w:id="0" w:name="_GoBack"/>
        <w:bookmarkEnd w:id="0"/>
      </w:tr>
    </w:tbl>
    <w:p w:rsidR="00C62C50" w:rsidRDefault="00C62C50" w:rsidP="00E22E87">
      <w:pPr>
        <w:pStyle w:val="NoSpacing"/>
      </w:pPr>
    </w:p>
    <w:sectPr w:rsidR="00C62C50" w:rsidSect="00EF7CC9">
      <w:headerReference w:type="default" r:id="rId11"/>
      <w:footerReference w:type="default" r:id="rId12"/>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232" w:rsidRDefault="00DD5232" w:rsidP="00713050">
      <w:pPr>
        <w:spacing w:line="240" w:lineRule="auto"/>
      </w:pPr>
      <w:r>
        <w:separator/>
      </w:r>
    </w:p>
  </w:endnote>
  <w:endnote w:type="continuationSeparator" w:id="0">
    <w:p w:rsidR="00DD5232" w:rsidRDefault="00DD5232"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3C552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46981CB5" wp14:editId="5492187B">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37BF67E"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03C20087" wp14:editId="449AE65A">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3B3F33C"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0583E417" wp14:editId="2FD1EE38">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A87259"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23ACA619" wp14:editId="316CD90F">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1281382"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p w:rsidR="00684488" w:rsidRPr="00CA3DF1" w:rsidRDefault="00684488" w:rsidP="00811117">
          <w:pPr>
            <w:pStyle w:val="Footer"/>
          </w:pPr>
        </w:p>
      </w:tc>
      <w:tc>
        <w:tcPr>
          <w:tcW w:w="2621" w:type="dxa"/>
          <w:tcMar>
            <w:top w:w="144" w:type="dxa"/>
            <w:left w:w="115" w:type="dxa"/>
            <w:right w:w="115" w:type="dxa"/>
          </w:tcMar>
        </w:tcPr>
        <w:p w:rsidR="00684488" w:rsidRPr="00C2098A" w:rsidRDefault="00684488" w:rsidP="00811117">
          <w:pPr>
            <w:pStyle w:val="Footer"/>
          </w:pPr>
        </w:p>
      </w:tc>
      <w:tc>
        <w:tcPr>
          <w:tcW w:w="2621" w:type="dxa"/>
          <w:tcMar>
            <w:top w:w="144" w:type="dxa"/>
            <w:left w:w="115" w:type="dxa"/>
            <w:right w:w="115" w:type="dxa"/>
          </w:tcMar>
        </w:tcPr>
        <w:p w:rsidR="00684488" w:rsidRPr="00C2098A" w:rsidRDefault="00684488" w:rsidP="00811117">
          <w:pPr>
            <w:pStyle w:val="Footer"/>
          </w:pPr>
        </w:p>
      </w:tc>
      <w:tc>
        <w:tcPr>
          <w:tcW w:w="2621" w:type="dxa"/>
          <w:tcMar>
            <w:top w:w="144" w:type="dxa"/>
            <w:left w:w="115" w:type="dxa"/>
            <w:right w:w="115" w:type="dxa"/>
          </w:tcMar>
        </w:tcPr>
        <w:p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8B3D0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rsidTr="003C5528">
      <w:tc>
        <w:tcPr>
          <w:tcW w:w="2621" w:type="dxa"/>
          <w:tcMar>
            <w:top w:w="648" w:type="dxa"/>
            <w:left w:w="115" w:type="dxa"/>
            <w:bottom w:w="0" w:type="dxa"/>
            <w:right w:w="115" w:type="dxa"/>
          </w:tcMar>
        </w:tcPr>
        <w:p w:rsidR="00217980" w:rsidRDefault="00217980" w:rsidP="00217980">
          <w:pPr>
            <w:pStyle w:val="Footer"/>
          </w:pPr>
          <w:r w:rsidRPr="00CA3DF1">
            <w:rPr>
              <w:noProof/>
            </w:rPr>
            <mc:AlternateContent>
              <mc:Choice Requires="wpg">
                <w:drawing>
                  <wp:inline distT="0" distB="0" distL="0" distR="0" wp14:anchorId="37CFF555" wp14:editId="5EADE0DC">
                    <wp:extent cx="329184" cy="329184"/>
                    <wp:effectExtent l="0" t="0" r="0" b="0"/>
                    <wp:docPr id="27" name="Group 10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BBF3724" id="Group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AInmz9TwgA&#10;AGw5AAAOAAAAAAAAAAAAAAAAAC4CAABkcnMvZTJvRG9jLnhtbFBLAQItABQABgAIAAAAIQBoRxvQ&#10;2AAAAAMBAAAPAAAAAAAAAAAAAAAAAKkKAABkcnMvZG93bnJldi54bWxQSwUGAAAAAAQABADzAAAA&#10;rg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641428B2" wp14:editId="4616CC4A">
                    <wp:extent cx="329184" cy="329184"/>
                    <wp:effectExtent l="0" t="0" r="13970" b="13970"/>
                    <wp:docPr id="34" name="Group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descr="Twitter icon"/>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6D693EE" id="Group 4" o:spid="_x0000_s1026"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LcTTcugSAABtZQAADgAAAAAAAAAAAAAAAAAuAgAA&#10;ZHJzL2Uyb0RvYy54bWxQSwECLQAUAAYACAAAACEAaEcb0NgAAAADAQAADwAAAAAAAAAAAAAAAABC&#10;FQAAZHJzL2Rvd25yZXYueG1sUEsFBgAAAAAEAAQA8wAAAEc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alt="Twitter icon"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2744B3CD" wp14:editId="73A81E07">
                    <wp:extent cx="329184" cy="329184"/>
                    <wp:effectExtent l="0" t="0" r="13970" b="13970"/>
                    <wp:docPr id="37" name="Group 10">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448FB0" id="Group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vVu9UXER&#10;AAADXgAADgAAAAAAAAAAAAAAAAAuAgAAZHJzL2Uyb0RvYy54bWxQSwECLQAUAAYACAAAACEAaEcb&#10;0NgAAAADAQAADwAAAAAAAAAAAAAAAADLEwAAZHJzL2Rvd25yZXYueG1sUEsFBgAAAAAEAAQA8wAA&#10;ANA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06D0DBDE" wp14:editId="1394E902">
                    <wp:extent cx="329184" cy="329184"/>
                    <wp:effectExtent l="0" t="0" r="13970" b="13970"/>
                    <wp:docPr id="40" name="Group 1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ABF04EB" id="Group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YU9zp6xEAADxkAAAOAAAAAAAAAAAAAAAAAC4CAABkcnMvZTJvRG9jLnhtbFBLAQItABQABgAI&#10;AAAAIQBoRxvQ2AAAAAMBAAAPAAAAAAAAAAAAAAAAAEUUAABkcnMvZG93bnJldi54bWxQSwUGAAAA&#10;AAQABADzAAAASh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6D76B1">
      <w:sdt>
        <w:sdtPr>
          <w:id w:val="206994694"/>
          <w:placeholder>
            <w:docPart w:val="15570AB30A2841A1810AAB2314694E7B"/>
          </w:placeholder>
          <w:temporary/>
          <w:showingPlcHdr/>
          <w15:appearance w15:val="hidden"/>
        </w:sdtPr>
        <w:sdtEndPr/>
        <w:sdtContent>
          <w:tc>
            <w:tcPr>
              <w:tcW w:w="2621" w:type="dxa"/>
              <w:tcMar>
                <w:top w:w="144" w:type="dxa"/>
                <w:left w:w="115" w:type="dxa"/>
                <w:right w:w="115" w:type="dxa"/>
              </w:tcMar>
            </w:tcPr>
            <w:p w:rsidR="00811117" w:rsidRPr="00CA3DF1" w:rsidRDefault="00B76A83" w:rsidP="003C5528">
              <w:pPr>
                <w:pStyle w:val="Footer"/>
              </w:pPr>
              <w:r>
                <w:t>Email</w:t>
              </w:r>
            </w:p>
          </w:tc>
        </w:sdtContent>
      </w:sdt>
      <w:sdt>
        <w:sdtPr>
          <w:id w:val="-2118979991"/>
          <w:placeholder/>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Footer"/>
              </w:pPr>
              <w:r>
                <w:t>Twitter Handle</w:t>
              </w:r>
            </w:p>
          </w:tc>
        </w:sdtContent>
      </w:sdt>
      <w:sdt>
        <w:sdtPr>
          <w:id w:val="1734046813"/>
          <w:placeholder/>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Footer"/>
              </w:pPr>
              <w:r>
                <w:t>Telephone</w:t>
              </w:r>
            </w:p>
          </w:tc>
        </w:sdtContent>
      </w:sdt>
      <w:sdt>
        <w:sdtPr>
          <w:id w:val="-1053928120"/>
          <w:placeholder/>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Footer"/>
              </w:pPr>
              <w:r>
                <w:t>LinkedIn URL</w:t>
              </w:r>
            </w:p>
          </w:tc>
        </w:sdtContent>
      </w:sdt>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232" w:rsidRDefault="00DD5232" w:rsidP="00713050">
      <w:pPr>
        <w:spacing w:line="240" w:lineRule="auto"/>
      </w:pPr>
      <w:r>
        <w:separator/>
      </w:r>
    </w:p>
  </w:footnote>
  <w:footnote w:type="continuationSeparator" w:id="0">
    <w:p w:rsidR="00DD5232" w:rsidRDefault="00DD5232"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5BE24A70" wp14:editId="134E86DA">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F3CE56C"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r w:rsidR="008B3D07">
            <w:t>ck</w: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DD5232" w:rsidP="001A5CA9">
                <w:pPr>
                  <w:pStyle w:val="Heading1"/>
                  <w:outlineLvl w:val="0"/>
                </w:pPr>
                <w:sdt>
                  <w:sdtPr>
                    <w:alias w:val="Enter your name:"/>
                    <w:tag w:val="Enter your name:"/>
                    <w:id w:val="185027472"/>
                    <w:placeholder>
                      <w:docPart w:val="02DE6F69259C4D758C5D3278AD3A7485"/>
                    </w:placeholder>
                    <w15:dataBinding w:prefixMappings="xmlns:ns0='http://schemas.microsoft.com/temp/samples' " w:xpath="/ns0:employees[1]/ns0:employee[1]/ns0:Address[1]" w:storeItemID="{00000000-0000-0000-0000-000000000000}"/>
                    <w15:appearance w15:val="hidden"/>
                  </w:sdtPr>
                  <w:sdtEndPr/>
                  <w:sdtContent>
                    <w:r w:rsidR="008B3D07">
                      <w:t>chanki kong</w:t>
                    </w:r>
                  </w:sdtContent>
                </w:sdt>
              </w:p>
              <w:p w:rsidR="001A5CA9" w:rsidRDefault="00E12C60" w:rsidP="001A5CA9">
                <w:pPr>
                  <w:pStyle w:val="Heading2"/>
                  <w:outlineLvl w:val="1"/>
                </w:pPr>
                <w:r>
                  <w:t xml:space="preserve"> | </w:t>
                </w:r>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8C32AA"/>
    <w:multiLevelType w:val="hybridMultilevel"/>
    <w:tmpl w:val="DA00B69E"/>
    <w:lvl w:ilvl="0" w:tplc="43B608E6">
      <w:numFmt w:val="bullet"/>
      <w:lvlText w:val="-"/>
      <w:lvlJc w:val="left"/>
      <w:pPr>
        <w:ind w:left="720" w:hanging="36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C1"/>
    <w:rsid w:val="00091382"/>
    <w:rsid w:val="000A07DA"/>
    <w:rsid w:val="000A2BFA"/>
    <w:rsid w:val="000B0619"/>
    <w:rsid w:val="000B61CA"/>
    <w:rsid w:val="000F7610"/>
    <w:rsid w:val="00114ED7"/>
    <w:rsid w:val="001300CA"/>
    <w:rsid w:val="00140B0E"/>
    <w:rsid w:val="001A5CA9"/>
    <w:rsid w:val="001B2AC1"/>
    <w:rsid w:val="001B403A"/>
    <w:rsid w:val="001F4583"/>
    <w:rsid w:val="00217980"/>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305E4"/>
    <w:rsid w:val="0046104A"/>
    <w:rsid w:val="004717C5"/>
    <w:rsid w:val="004A24CC"/>
    <w:rsid w:val="00523479"/>
    <w:rsid w:val="00543DB7"/>
    <w:rsid w:val="005729B0"/>
    <w:rsid w:val="00583E4F"/>
    <w:rsid w:val="00641630"/>
    <w:rsid w:val="00684488"/>
    <w:rsid w:val="006A3CE7"/>
    <w:rsid w:val="006A7746"/>
    <w:rsid w:val="006A7DFE"/>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41146"/>
    <w:rsid w:val="0088504C"/>
    <w:rsid w:val="0089382B"/>
    <w:rsid w:val="008A1907"/>
    <w:rsid w:val="008B3D07"/>
    <w:rsid w:val="008C6BCA"/>
    <w:rsid w:val="008C7B50"/>
    <w:rsid w:val="008E4B30"/>
    <w:rsid w:val="00906BEE"/>
    <w:rsid w:val="009243E7"/>
    <w:rsid w:val="00985D58"/>
    <w:rsid w:val="009B3C40"/>
    <w:rsid w:val="009B5FC1"/>
    <w:rsid w:val="009F7AD9"/>
    <w:rsid w:val="00A42540"/>
    <w:rsid w:val="00A50939"/>
    <w:rsid w:val="00A83413"/>
    <w:rsid w:val="00AA6A40"/>
    <w:rsid w:val="00AA75F6"/>
    <w:rsid w:val="00AD00FD"/>
    <w:rsid w:val="00AF0A8E"/>
    <w:rsid w:val="00B27019"/>
    <w:rsid w:val="00B5664D"/>
    <w:rsid w:val="00B76A83"/>
    <w:rsid w:val="00BA5B40"/>
    <w:rsid w:val="00BD0206"/>
    <w:rsid w:val="00C2098A"/>
    <w:rsid w:val="00C5444A"/>
    <w:rsid w:val="00C612DA"/>
    <w:rsid w:val="00C62C50"/>
    <w:rsid w:val="00C7741E"/>
    <w:rsid w:val="00C875AB"/>
    <w:rsid w:val="00CA3DF1"/>
    <w:rsid w:val="00CA4581"/>
    <w:rsid w:val="00CE18D5"/>
    <w:rsid w:val="00D04109"/>
    <w:rsid w:val="00D97A41"/>
    <w:rsid w:val="00DD3CF6"/>
    <w:rsid w:val="00DD5232"/>
    <w:rsid w:val="00DD6416"/>
    <w:rsid w:val="00DF4E0A"/>
    <w:rsid w:val="00E02DCD"/>
    <w:rsid w:val="00E12C60"/>
    <w:rsid w:val="00E22E87"/>
    <w:rsid w:val="00E57630"/>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58A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user\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63E5A5085F4E14AAB481E0698AE61F"/>
        <w:category>
          <w:name w:val="General"/>
          <w:gallery w:val="placeholder"/>
        </w:category>
        <w:types>
          <w:type w:val="bbPlcHdr"/>
        </w:types>
        <w:behaviors>
          <w:behavior w:val="content"/>
        </w:behaviors>
        <w:guid w:val="{7DD10361-7AFA-4E89-A85F-BF7E9B0FCDC7}"/>
      </w:docPartPr>
      <w:docPartBody>
        <w:p w:rsidR="00000000" w:rsidRDefault="009A780D">
          <w:pPr>
            <w:pStyle w:val="BD63E5A5085F4E14AAB481E0698AE61F"/>
          </w:pPr>
          <w:r w:rsidRPr="00906BEE">
            <w:t>Objective</w:t>
          </w:r>
        </w:p>
      </w:docPartBody>
    </w:docPart>
    <w:docPart>
      <w:docPartPr>
        <w:name w:val="81EE31CCF62B47798A103142DCA39C69"/>
        <w:category>
          <w:name w:val="General"/>
          <w:gallery w:val="placeholder"/>
        </w:category>
        <w:types>
          <w:type w:val="bbPlcHdr"/>
        </w:types>
        <w:behaviors>
          <w:behavior w:val="content"/>
        </w:behaviors>
        <w:guid w:val="{27C178ED-82C9-4BB1-BA89-4A43785A7A04}"/>
      </w:docPartPr>
      <w:docPartBody>
        <w:p w:rsidR="00000000" w:rsidRDefault="009A780D">
          <w:pPr>
            <w:pStyle w:val="81EE31CCF62B47798A103142DCA39C69"/>
          </w:pPr>
          <w:r w:rsidRPr="00906BEE">
            <w:t>Skills</w:t>
          </w:r>
        </w:p>
      </w:docPartBody>
    </w:docPart>
    <w:docPart>
      <w:docPartPr>
        <w:name w:val="2780A5834670432AA51D6AF16A82B209"/>
        <w:category>
          <w:name w:val="General"/>
          <w:gallery w:val="placeholder"/>
        </w:category>
        <w:types>
          <w:type w:val="bbPlcHdr"/>
        </w:types>
        <w:behaviors>
          <w:behavior w:val="content"/>
        </w:behaviors>
        <w:guid w:val="{CEF87BA3-6C53-4E97-80E1-43066088A5B0}"/>
      </w:docPartPr>
      <w:docPartBody>
        <w:p w:rsidR="00000000" w:rsidRDefault="009A780D">
          <w:pPr>
            <w:pStyle w:val="2780A5834670432AA51D6AF16A82B209"/>
          </w:pPr>
          <w:r>
            <w:t>Your name</w:t>
          </w:r>
        </w:p>
      </w:docPartBody>
    </w:docPart>
    <w:docPart>
      <w:docPartPr>
        <w:name w:val="9E5A6531BCC243019C88FFD5FCFA1D6D"/>
        <w:category>
          <w:name w:val="General"/>
          <w:gallery w:val="placeholder"/>
        </w:category>
        <w:types>
          <w:type w:val="bbPlcHdr"/>
        </w:types>
        <w:behaviors>
          <w:behavior w:val="content"/>
        </w:behaviors>
        <w:guid w:val="{9A3664CD-8543-4110-841F-058A01E8589F}"/>
      </w:docPartPr>
      <w:docPartBody>
        <w:p w:rsidR="00000000" w:rsidRDefault="009A780D">
          <w:pPr>
            <w:pStyle w:val="9E5A6531BCC243019C88FFD5FCFA1D6D"/>
          </w:pPr>
          <w:r w:rsidRPr="007D6458">
            <w:t>Profession or Industry</w:t>
          </w:r>
        </w:p>
      </w:docPartBody>
    </w:docPart>
    <w:docPart>
      <w:docPartPr>
        <w:name w:val="B7E5BD6D682342BBAACE89F6D849F5C3"/>
        <w:category>
          <w:name w:val="General"/>
          <w:gallery w:val="placeholder"/>
        </w:category>
        <w:types>
          <w:type w:val="bbPlcHdr"/>
        </w:types>
        <w:behaviors>
          <w:behavior w:val="content"/>
        </w:behaviors>
        <w:guid w:val="{F9D9DA08-A4CB-4BB3-8582-7328D58878B4}"/>
      </w:docPartPr>
      <w:docPartBody>
        <w:p w:rsidR="00000000" w:rsidRDefault="009A780D">
          <w:pPr>
            <w:pStyle w:val="B7E5BD6D682342BBAACE89F6D849F5C3"/>
          </w:pPr>
          <w:r w:rsidRPr="00906BEE">
            <w:t>Experience</w:t>
          </w:r>
        </w:p>
      </w:docPartBody>
    </w:docPart>
    <w:docPart>
      <w:docPartPr>
        <w:name w:val="445424E1360A43BD89E5C50225C510D5"/>
        <w:category>
          <w:name w:val="General"/>
          <w:gallery w:val="placeholder"/>
        </w:category>
        <w:types>
          <w:type w:val="bbPlcHdr"/>
        </w:types>
        <w:behaviors>
          <w:behavior w:val="content"/>
        </w:behaviors>
        <w:guid w:val="{84A20FF2-9750-46BE-BBDA-BCA12BDAFA8D}"/>
      </w:docPartPr>
      <w:docPartBody>
        <w:p w:rsidR="00000000" w:rsidRDefault="009A780D">
          <w:pPr>
            <w:pStyle w:val="445424E1360A43BD89E5C50225C510D5"/>
          </w:pPr>
          <w:r w:rsidRPr="00906BEE">
            <w:t>Education</w:t>
          </w:r>
        </w:p>
      </w:docPartBody>
    </w:docPart>
    <w:docPart>
      <w:docPartPr>
        <w:name w:val="02DE6F69259C4D758C5D3278AD3A7485"/>
        <w:category>
          <w:name w:val="General"/>
          <w:gallery w:val="placeholder"/>
        </w:category>
        <w:types>
          <w:type w:val="bbPlcHdr"/>
        </w:types>
        <w:behaviors>
          <w:behavior w:val="content"/>
        </w:behaviors>
        <w:guid w:val="{2B9F0755-7490-4498-A24E-48D9C7CA3972}"/>
      </w:docPartPr>
      <w:docPartBody>
        <w:p w:rsidR="00000000" w:rsidRDefault="009A780D">
          <w:pPr>
            <w:pStyle w:val="02DE6F69259C4D758C5D3278AD3A7485"/>
          </w:pPr>
          <w:r w:rsidRPr="00906BEE">
            <w:t>School</w:t>
          </w:r>
        </w:p>
      </w:docPartBody>
    </w:docPart>
    <w:docPart>
      <w:docPartPr>
        <w:name w:val="15570AB30A2841A1810AAB2314694E7B"/>
        <w:category>
          <w:name w:val="General"/>
          <w:gallery w:val="placeholder"/>
        </w:category>
        <w:types>
          <w:type w:val="bbPlcHdr"/>
        </w:types>
        <w:behaviors>
          <w:behavior w:val="content"/>
        </w:behaviors>
        <w:guid w:val="{4EFF0D35-A901-4A5C-86A5-FF0A4A6C0E77}"/>
      </w:docPartPr>
      <w:docPartBody>
        <w:p w:rsidR="00000000" w:rsidRDefault="009A780D">
          <w:pPr>
            <w:pStyle w:val="15570AB30A2841A1810AAB2314694E7B"/>
          </w:pPr>
          <w:r w:rsidRPr="00906BEE">
            <w:t>Did you manage a team for your club, lead a project for your favorite charity, or edit</w:t>
          </w:r>
          <w:r w:rsidRPr="00906BEE">
            <w:t xml:space="preserve">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0D"/>
    <w:rsid w:val="009A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B2455D06F4B14A230650CDBA79A04">
    <w:name w:val="A91B2455D06F4B14A230650CDBA79A04"/>
  </w:style>
  <w:style w:type="paragraph" w:customStyle="1" w:styleId="BD63E5A5085F4E14AAB481E0698AE61F">
    <w:name w:val="BD63E5A5085F4E14AAB481E0698AE61F"/>
  </w:style>
  <w:style w:type="paragraph" w:customStyle="1" w:styleId="3DCE9752FC594BC2894105CD847851C7">
    <w:name w:val="3DCE9752FC594BC2894105CD847851C7"/>
  </w:style>
  <w:style w:type="paragraph" w:customStyle="1" w:styleId="81EE31CCF62B47798A103142DCA39C69">
    <w:name w:val="81EE31CCF62B47798A103142DCA39C69"/>
  </w:style>
  <w:style w:type="paragraph" w:customStyle="1" w:styleId="D4494654FD9049CBA2ABF1A1F64CA52C">
    <w:name w:val="D4494654FD9049CBA2ABF1A1F64CA52C"/>
  </w:style>
  <w:style w:type="paragraph" w:customStyle="1" w:styleId="2780A5834670432AA51D6AF16A82B209">
    <w:name w:val="2780A5834670432AA51D6AF16A82B209"/>
  </w:style>
  <w:style w:type="paragraph" w:customStyle="1" w:styleId="9E5A6531BCC243019C88FFD5FCFA1D6D">
    <w:name w:val="9E5A6531BCC243019C88FFD5FCFA1D6D"/>
  </w:style>
  <w:style w:type="paragraph" w:customStyle="1" w:styleId="F8D566FDFA0B415F9E503E143F0F29B4">
    <w:name w:val="F8D566FDFA0B415F9E503E143F0F29B4"/>
  </w:style>
  <w:style w:type="paragraph" w:customStyle="1" w:styleId="B7E5BD6D682342BBAACE89F6D849F5C3">
    <w:name w:val="B7E5BD6D682342BBAACE89F6D849F5C3"/>
  </w:style>
  <w:style w:type="paragraph" w:customStyle="1" w:styleId="19663DBFE4FE49DEAA1DEC83EB219A9A">
    <w:name w:val="19663DBFE4FE49DEAA1DEC83EB219A9A"/>
  </w:style>
  <w:style w:type="paragraph" w:customStyle="1" w:styleId="67E6E1DE52404EC8BA0990D88E4E050D">
    <w:name w:val="67E6E1DE52404EC8BA0990D88E4E050D"/>
  </w:style>
  <w:style w:type="paragraph" w:customStyle="1" w:styleId="FB3D19746E7540CD9202A95C8E010CB6">
    <w:name w:val="FB3D19746E7540CD9202A95C8E010CB6"/>
  </w:style>
  <w:style w:type="paragraph" w:customStyle="1" w:styleId="BBE283C747274A8EAF6141684B925C15">
    <w:name w:val="BBE283C747274A8EAF6141684B925C15"/>
  </w:style>
  <w:style w:type="paragraph" w:customStyle="1" w:styleId="4C54EACF7D2D4975ADEECF93EAD5CF45">
    <w:name w:val="4C54EACF7D2D4975ADEECF93EAD5CF45"/>
  </w:style>
  <w:style w:type="paragraph" w:customStyle="1" w:styleId="534A18B8BE9440C3AD61B1DC049646A7">
    <w:name w:val="534A18B8BE9440C3AD61B1DC049646A7"/>
  </w:style>
  <w:style w:type="paragraph" w:customStyle="1" w:styleId="B97735A2D2C948F3B670B02061DADFFA">
    <w:name w:val="B97735A2D2C948F3B670B02061DADFFA"/>
  </w:style>
  <w:style w:type="paragraph" w:customStyle="1" w:styleId="A15928918C434D4AB6CB7775350E2B89">
    <w:name w:val="A15928918C434D4AB6CB7775350E2B89"/>
  </w:style>
  <w:style w:type="paragraph" w:customStyle="1" w:styleId="D0384EBBA6314CAD8721EAC0A5A53D7D">
    <w:name w:val="D0384EBBA6314CAD8721EAC0A5A53D7D"/>
  </w:style>
  <w:style w:type="paragraph" w:customStyle="1" w:styleId="990E40C95B384F3BA116C659E44908DD">
    <w:name w:val="990E40C95B384F3BA116C659E44908DD"/>
  </w:style>
  <w:style w:type="paragraph" w:customStyle="1" w:styleId="445424E1360A43BD89E5C50225C510D5">
    <w:name w:val="445424E1360A43BD89E5C50225C510D5"/>
  </w:style>
  <w:style w:type="paragraph" w:customStyle="1" w:styleId="AA5BA0A1547340AB8DD1647C43865316">
    <w:name w:val="AA5BA0A1547340AB8DD1647C43865316"/>
  </w:style>
  <w:style w:type="paragraph" w:customStyle="1" w:styleId="68D05314C857459887DCC13D884ED0E6">
    <w:name w:val="68D05314C857459887DCC13D884ED0E6"/>
  </w:style>
  <w:style w:type="paragraph" w:customStyle="1" w:styleId="440080276CC0439D8060A20AA7585EC8">
    <w:name w:val="440080276CC0439D8060A20AA7585EC8"/>
  </w:style>
  <w:style w:type="paragraph" w:customStyle="1" w:styleId="78AC1CCAC5624B12AE8F596CFFD1005C">
    <w:name w:val="78AC1CCAC5624B12AE8F596CFFD1005C"/>
  </w:style>
  <w:style w:type="paragraph" w:customStyle="1" w:styleId="BF981BFDD60744C69D60F9D63AE326F0">
    <w:name w:val="BF981BFDD60744C69D60F9D63AE326F0"/>
  </w:style>
  <w:style w:type="paragraph" w:customStyle="1" w:styleId="C7D865C3BD97477B973DC39998B0D5D6">
    <w:name w:val="C7D865C3BD97477B973DC39998B0D5D6"/>
  </w:style>
  <w:style w:type="paragraph" w:customStyle="1" w:styleId="02DE6F69259C4D758C5D3278AD3A7485">
    <w:name w:val="02DE6F69259C4D758C5D3278AD3A7485"/>
  </w:style>
  <w:style w:type="paragraph" w:customStyle="1" w:styleId="885A9863E48647029814E3C89F160447">
    <w:name w:val="885A9863E48647029814E3C89F160447"/>
  </w:style>
  <w:style w:type="paragraph" w:customStyle="1" w:styleId="9BD3DFB577FF4FCC8CC83E44372B8573">
    <w:name w:val="9BD3DFB577FF4FCC8CC83E44372B8573"/>
  </w:style>
  <w:style w:type="paragraph" w:customStyle="1" w:styleId="15570AB30A2841A1810AAB2314694E7B">
    <w:name w:val="15570AB30A2841A1810AAB2314694E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2.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0</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programmer</dc:subject>
  <dc:creator/>
  <cp:keywords/>
  <dc:description/>
  <cp:lastModifiedBy/>
  <cp:revision>1</cp:revision>
  <dcterms:created xsi:type="dcterms:W3CDTF">2019-09-13T15:05:00Z</dcterms:created>
  <dcterms:modified xsi:type="dcterms:W3CDTF">2019-09-13T15:27:00Z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